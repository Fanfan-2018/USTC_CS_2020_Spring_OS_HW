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4" w:rsidRPr="00CC4C34" w:rsidRDefault="006B22F8" w:rsidP="00191153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  <w:r w:rsidR="00676391">
        <w:rPr>
          <w:color w:val="000000"/>
          <w:sz w:val="28"/>
        </w:rPr>
        <w:t>6</w:t>
      </w:r>
    </w:p>
    <w:p w:rsidR="00DD2D99" w:rsidRDefault="00CC4C34" w:rsidP="00191153">
      <w:pPr>
        <w:pStyle w:val="a3"/>
        <w:ind w:firstLineChars="0" w:firstLine="0"/>
        <w:jc w:val="center"/>
        <w:rPr>
          <w:b/>
          <w:sz w:val="24"/>
        </w:rPr>
      </w:pPr>
      <w:r w:rsidRPr="00CC4C34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学号</w:t>
      </w:r>
    </w:p>
    <w:p w:rsidR="00D3725F" w:rsidRDefault="00D3725F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  <w:color w:val="000000"/>
        </w:rPr>
      </w:pPr>
    </w:p>
    <w:p w:rsidR="00F66801" w:rsidRDefault="00F66801" w:rsidP="00183305">
      <w:pPr>
        <w:pStyle w:val="afff9"/>
        <w:widowControl w:val="0"/>
        <w:autoSpaceDE w:val="0"/>
        <w:autoSpaceDN w:val="0"/>
        <w:adjustRightInd w:val="0"/>
        <w:ind w:left="644" w:firstLineChars="0" w:firstLine="0"/>
        <w:jc w:val="both"/>
        <w:rPr>
          <w:rFonts w:ascii="Palatino-Roman" w:hAnsi="Palatino-Roman" w:cs="Palatino-Roman"/>
          <w:color w:val="000000"/>
        </w:rPr>
      </w:pPr>
    </w:p>
    <w:p w:rsidR="00F66801" w:rsidRPr="00F66801" w:rsidRDefault="00F66801" w:rsidP="000E31C3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F66801">
        <w:rPr>
          <w:rFonts w:ascii="Palatino-Roman" w:hAnsi="Palatino-Roman" w:cs="Palatino-Roman"/>
          <w:color w:val="000000"/>
        </w:rPr>
        <w:t xml:space="preserve">Consider a </w:t>
      </w:r>
      <w:r w:rsidRPr="00F66801"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 w:rsidRPr="00F66801">
        <w:rPr>
          <w:rFonts w:ascii="Palatino-Roman" w:hAnsi="Palatino-Roman" w:cs="Palatino-Roman"/>
          <w:color w:val="000000"/>
        </w:rPr>
        <w:t>organization comprising five disks</w:t>
      </w:r>
      <w:r w:rsidR="00973F35">
        <w:rPr>
          <w:rFonts w:ascii="Palatino-Roman" w:hAnsi="Palatino-Roman" w:cs="Palatino-Roman"/>
          <w:color w:val="000000"/>
        </w:rPr>
        <w:t xml:space="preserve"> in total</w:t>
      </w:r>
      <w:r w:rsidRPr="00F66801">
        <w:rPr>
          <w:rFonts w:ascii="Palatino-Roman" w:hAnsi="Palatino-Roman" w:cs="Palatino-Roman"/>
          <w:color w:val="000000"/>
        </w:rPr>
        <w:t>,</w:t>
      </w:r>
      <w:r w:rsidR="00973F35">
        <w:rPr>
          <w:rFonts w:ascii="Palatino-Roman" w:hAnsi="Palatino-Roman" w:cs="Palatino-Roman"/>
          <w:color w:val="000000"/>
        </w:rPr>
        <w:t xml:space="preserve"> h</w:t>
      </w:r>
      <w:r w:rsidRPr="00F66801">
        <w:rPr>
          <w:rFonts w:ascii="Palatino-Roman" w:hAnsi="Palatino-Roman" w:cs="Palatino-Roman"/>
          <w:color w:val="000000"/>
        </w:rPr>
        <w:t>ow</w:t>
      </w:r>
      <w:r w:rsidRPr="00F66801">
        <w:rPr>
          <w:rFonts w:ascii="Palatino-Roman" w:hAnsi="Palatino-Roman" w:cs="Palatino-Roman" w:hint="eastAsia"/>
          <w:color w:val="000000"/>
        </w:rPr>
        <w:t xml:space="preserve"> </w:t>
      </w:r>
      <w:r w:rsidRPr="00F66801">
        <w:rPr>
          <w:rFonts w:ascii="Palatino-Roman" w:hAnsi="Palatino-Roman" w:cs="Palatino-Roman"/>
          <w:color w:val="000000"/>
        </w:rPr>
        <w:t>many blocks are accessed in order to perform the following</w:t>
      </w:r>
      <w:r w:rsidR="00973F35">
        <w:rPr>
          <w:rFonts w:ascii="Palatino-Roman" w:hAnsi="Palatino-Roman" w:cs="Palatino-Roman"/>
          <w:color w:val="000000"/>
        </w:rPr>
        <w:t xml:space="preserve"> operations for RAID-5 and RAID-6</w:t>
      </w:r>
      <w:r w:rsidRPr="00F66801">
        <w:rPr>
          <w:rFonts w:ascii="Palatino-Roman" w:hAnsi="Palatino-Roman" w:cs="Palatino-Roman"/>
          <w:color w:val="000000"/>
        </w:rPr>
        <w:t>?</w:t>
      </w:r>
    </w:p>
    <w:p w:rsidR="00F66801" w:rsidRDefault="00973F35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a. An update </w:t>
      </w:r>
      <w:r w:rsidR="00F66801">
        <w:rPr>
          <w:rFonts w:ascii="Palatino-Roman" w:hAnsi="Palatino-Roman" w:cs="Palatino-Roman"/>
          <w:color w:val="000000"/>
        </w:rPr>
        <w:t>of one block of data</w:t>
      </w:r>
    </w:p>
    <w:p w:rsidR="00F66801" w:rsidRDefault="00973F35" w:rsidP="000E31C3">
      <w:pPr>
        <w:widowControl w:val="0"/>
        <w:autoSpaceDE w:val="0"/>
        <w:autoSpaceDN w:val="0"/>
        <w:adjustRightInd w:val="0"/>
        <w:ind w:leftChars="150" w:left="540" w:hangingChars="100" w:hanging="216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b. An update </w:t>
      </w:r>
      <w:r w:rsidR="00F66801">
        <w:rPr>
          <w:rFonts w:ascii="Palatino-Roman" w:hAnsi="Palatino-Roman" w:cs="Palatino-Roman"/>
          <w:color w:val="000000"/>
        </w:rPr>
        <w:t>of seven continuous blocks of data</w:t>
      </w:r>
      <w:r w:rsidR="000E31C3">
        <w:rPr>
          <w:rFonts w:ascii="Palatino-Roman" w:hAnsi="Palatino-Roman" w:cs="Palatino-Roman" w:hint="eastAsia"/>
          <w:color w:val="000000"/>
        </w:rPr>
        <w:t xml:space="preserve">. </w:t>
      </w:r>
      <w:r w:rsidR="000E31C3" w:rsidRPr="00F66801">
        <w:rPr>
          <w:rFonts w:ascii="Palatino-Roman" w:hAnsi="Palatino-Roman" w:cs="Palatino-Roman"/>
          <w:color w:val="000000"/>
        </w:rPr>
        <w:t>Assume that the seven contiguous blocks begin at a boundary</w:t>
      </w:r>
      <w:r>
        <w:rPr>
          <w:rFonts w:ascii="Palatino-Roman" w:hAnsi="Palatino-Roman" w:cs="Palatino-Roman"/>
          <w:color w:val="000000"/>
        </w:rPr>
        <w:t xml:space="preserve"> of a stripe</w:t>
      </w:r>
      <w:r w:rsidR="000E31C3" w:rsidRPr="00F66801">
        <w:rPr>
          <w:rFonts w:ascii="Palatino-Roman" w:hAnsi="Palatino-Roman" w:cs="Palatino-Roman"/>
          <w:color w:val="000000"/>
        </w:rPr>
        <w:t>.</w:t>
      </w:r>
    </w:p>
    <w:p w:rsidR="000E31C3" w:rsidRPr="00973F35" w:rsidRDefault="000E31C3" w:rsidP="000E31C3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</w:rPr>
      </w:pPr>
    </w:p>
    <w:p w:rsidR="000E31C3" w:rsidRPr="001F29FF" w:rsidRDefault="000E31C3" w:rsidP="000E31C3">
      <w:pPr>
        <w:pStyle w:val="afff9"/>
        <w:widowControl w:val="0"/>
        <w:autoSpaceDE w:val="0"/>
        <w:autoSpaceDN w:val="0"/>
        <w:adjustRightInd w:val="0"/>
        <w:ind w:left="786" w:firstLineChars="0" w:firstLine="0"/>
        <w:jc w:val="both"/>
        <w:rPr>
          <w:rFonts w:ascii="Palatino-Roman" w:hAnsi="Palatino-Roman" w:cs="Palatino-Roman"/>
          <w:color w:val="000000"/>
        </w:rPr>
      </w:pPr>
      <w:bookmarkStart w:id="0" w:name="_GoBack"/>
      <w:bookmarkEnd w:id="0"/>
    </w:p>
    <w:p w:rsidR="000E31C3" w:rsidRDefault="000E31C3" w:rsidP="00491600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Explain what </w:t>
      </w:r>
      <w:r w:rsidR="002546DF" w:rsidRPr="002546DF">
        <w:rPr>
          <w:rFonts w:ascii="Palatino-Roman" w:hAnsi="Palatino-Roman" w:cs="Palatino-Roman"/>
          <w:color w:val="000000"/>
        </w:rPr>
        <w:t>open-file table</w:t>
      </w:r>
      <w:r>
        <w:rPr>
          <w:rFonts w:ascii="Palatino-Roman" w:hAnsi="Palatino-Roman" w:cs="Palatino-Roman"/>
          <w:color w:val="000000"/>
        </w:rPr>
        <w:t xml:space="preserve"> is and why we need it.</w:t>
      </w:r>
    </w:p>
    <w:p w:rsidR="00973F35" w:rsidRDefault="00973F35" w:rsidP="00973F35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both"/>
        <w:rPr>
          <w:rFonts w:ascii="Palatino-Roman" w:hAnsi="Palatino-Roman" w:cs="Palatino-Roman"/>
          <w:color w:val="000000"/>
        </w:rPr>
      </w:pPr>
    </w:p>
    <w:p w:rsidR="000E31C3" w:rsidRDefault="000E31C3" w:rsidP="000E31C3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both"/>
        <w:rPr>
          <w:rFonts w:ascii="Palatino-Roman" w:hAnsi="Palatino-Roman" w:cs="Palatino-Roman"/>
          <w:color w:val="000000"/>
        </w:rPr>
      </w:pPr>
    </w:p>
    <w:p w:rsidR="000D39BB" w:rsidRPr="008B66BA" w:rsidRDefault="008B66BA" w:rsidP="008B66BA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 w:hint="eastAsia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Explain the </w:t>
      </w:r>
      <w:r w:rsidR="00FB7F75">
        <w:rPr>
          <w:rFonts w:ascii="Palatino-Roman" w:hAnsi="Palatino-Roman" w:cs="Palatino-Roman"/>
          <w:color w:val="000000"/>
        </w:rPr>
        <w:t>concept of</w:t>
      </w:r>
      <w:r>
        <w:rPr>
          <w:rFonts w:ascii="Palatino-Roman" w:hAnsi="Palatino-Roman" w:cs="Palatino-Roman"/>
          <w:color w:val="000000"/>
        </w:rPr>
        <w:t xml:space="preserve"> file and directory, and what does “755” mean for file permission?</w:t>
      </w:r>
    </w:p>
    <w:p w:rsidR="00F0592A" w:rsidRDefault="00F0592A" w:rsidP="00183305">
      <w:pPr>
        <w:widowControl w:val="0"/>
        <w:autoSpaceDE w:val="0"/>
        <w:autoSpaceDN w:val="0"/>
        <w:adjustRightInd w:val="0"/>
        <w:ind w:leftChars="200" w:left="432"/>
        <w:jc w:val="both"/>
        <w:rPr>
          <w:rFonts w:ascii="Palatino-Roman" w:hAnsi="Palatino-Roman" w:cs="Palatino-Roman"/>
          <w:color w:val="000000"/>
        </w:rPr>
      </w:pPr>
    </w:p>
    <w:p w:rsidR="00FB7F75" w:rsidRDefault="00FB7F75" w:rsidP="00FB7F75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both"/>
        <w:rPr>
          <w:rFonts w:ascii="Palatino-Roman" w:hAnsi="Palatino-Roman" w:cs="Palatino-Roman"/>
          <w:color w:val="000000"/>
        </w:rPr>
      </w:pPr>
    </w:p>
    <w:p w:rsidR="00FB7F75" w:rsidRPr="00F0592A" w:rsidRDefault="00FB7F75" w:rsidP="00491600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Explain the problems of using continuous allocation for file system layout and how to solve them.</w:t>
      </w:r>
    </w:p>
    <w:p w:rsidR="00F0592A" w:rsidRDefault="00F0592A" w:rsidP="00183305">
      <w:pPr>
        <w:widowControl w:val="0"/>
        <w:autoSpaceDE w:val="0"/>
        <w:autoSpaceDN w:val="0"/>
        <w:adjustRightInd w:val="0"/>
        <w:ind w:firstLineChars="150" w:firstLine="325"/>
        <w:jc w:val="both"/>
        <w:rPr>
          <w:rFonts w:ascii="Palatino-Bold" w:hAnsi="Palatino-Bold" w:cs="Palatino-Bold"/>
          <w:b/>
          <w:bCs/>
          <w:color w:val="00FFFF"/>
        </w:rPr>
      </w:pPr>
    </w:p>
    <w:p w:rsidR="00FB7F75" w:rsidRPr="00FB7F75" w:rsidRDefault="00FB7F75" w:rsidP="00183305">
      <w:pPr>
        <w:widowControl w:val="0"/>
        <w:autoSpaceDE w:val="0"/>
        <w:autoSpaceDN w:val="0"/>
        <w:adjustRightInd w:val="0"/>
        <w:ind w:firstLineChars="150" w:firstLine="325"/>
        <w:jc w:val="both"/>
        <w:rPr>
          <w:rFonts w:ascii="Palatino-Bold" w:hAnsi="Palatino-Bold" w:cs="Palatino-Bold"/>
          <w:b/>
          <w:bCs/>
          <w:color w:val="00FFFF"/>
        </w:rPr>
      </w:pPr>
    </w:p>
    <w:p w:rsidR="00FB7F75" w:rsidRDefault="00FB7F75" w:rsidP="00FB7F75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F0592A">
        <w:rPr>
          <w:rFonts w:ascii="Palatino-Roman" w:hAnsi="Palatino-Roman" w:cs="Palatino-Roman"/>
          <w:color w:val="000000"/>
        </w:rPr>
        <w:t>What are the advantages of the variation of linked allocation that uses</w:t>
      </w:r>
      <w:r>
        <w:rPr>
          <w:rFonts w:ascii="Palatino-Roman" w:hAnsi="Palatino-Roman" w:cs="Palatino-Roman"/>
          <w:color w:val="000000"/>
        </w:rPr>
        <w:t xml:space="preserve"> </w:t>
      </w:r>
      <w:r w:rsidRPr="00F0592A">
        <w:rPr>
          <w:rFonts w:ascii="Palatino-Roman" w:hAnsi="Palatino-Roman" w:cs="Palatino-Roman"/>
          <w:color w:val="000000"/>
        </w:rPr>
        <w:t xml:space="preserve">a </w:t>
      </w:r>
      <w:r w:rsidRPr="00F0592A">
        <w:rPr>
          <w:rFonts w:ascii="Palatino-Roman" w:hAnsi="Palatino-Roman" w:cs="Palatino-Roman"/>
          <w:color w:val="000000"/>
          <w:sz w:val="18"/>
          <w:szCs w:val="18"/>
        </w:rPr>
        <w:t xml:space="preserve">FAT </w:t>
      </w:r>
      <w:r w:rsidRPr="00F0592A">
        <w:rPr>
          <w:rFonts w:ascii="Palatino-Roman" w:hAnsi="Palatino-Roman" w:cs="Palatino-Roman"/>
          <w:color w:val="000000"/>
        </w:rPr>
        <w:t>to chain together the blocks of a file?</w:t>
      </w:r>
      <w:r>
        <w:rPr>
          <w:rFonts w:ascii="Palatino-Roman" w:hAnsi="Palatino-Roman" w:cs="Palatino-Roman"/>
          <w:color w:val="000000"/>
        </w:rPr>
        <w:t xml:space="preserve"> What is the major problem of FAT?</w:t>
      </w:r>
    </w:p>
    <w:p w:rsidR="00FB7F75" w:rsidRDefault="00FB7F75" w:rsidP="00FB7F75">
      <w:pPr>
        <w:pStyle w:val="afff9"/>
        <w:widowControl w:val="0"/>
        <w:autoSpaceDE w:val="0"/>
        <w:autoSpaceDN w:val="0"/>
        <w:adjustRightInd w:val="0"/>
        <w:ind w:left="360" w:firstLineChars="0" w:firstLine="0"/>
        <w:jc w:val="both"/>
        <w:rPr>
          <w:rFonts w:ascii="Palatino-Roman" w:hAnsi="Palatino-Roman" w:cs="Palatino-Roman"/>
          <w:color w:val="000000"/>
        </w:rPr>
      </w:pPr>
    </w:p>
    <w:p w:rsidR="000E31C3" w:rsidRDefault="000E31C3" w:rsidP="00183305">
      <w:pPr>
        <w:widowControl w:val="0"/>
        <w:autoSpaceDE w:val="0"/>
        <w:autoSpaceDN w:val="0"/>
        <w:adjustRightInd w:val="0"/>
        <w:ind w:firstLineChars="150" w:firstLine="324"/>
        <w:jc w:val="both"/>
        <w:rPr>
          <w:rFonts w:ascii="Palatino-Roman" w:hAnsi="Palatino-Roman" w:cs="Palatino-Roman"/>
          <w:color w:val="000000"/>
        </w:rPr>
      </w:pPr>
    </w:p>
    <w:p w:rsidR="00F0592A" w:rsidRPr="00F0592A" w:rsidRDefault="00FB7F75" w:rsidP="00FB7F75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 xml:space="preserve">Consider a file system similar to the one used by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</w:rPr>
        <w:t>with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>indexed allocation</w:t>
      </w:r>
      <w:r w:rsidR="00973F35">
        <w:rPr>
          <w:rFonts w:ascii="Palatino-Roman" w:hAnsi="Palatino-Roman" w:cs="Palatino-Roman"/>
          <w:color w:val="000000"/>
        </w:rPr>
        <w:t xml:space="preserve">, and assume that every file uses only one block. </w:t>
      </w:r>
      <w:r>
        <w:rPr>
          <w:rFonts w:ascii="Palatino-Roman" w:hAnsi="Palatino-Roman" w:cs="Palatino-Roman"/>
          <w:color w:val="000000"/>
        </w:rPr>
        <w:t xml:space="preserve">How many disk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</w:rPr>
        <w:t>operations might be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 xml:space="preserve">required to read the contents of a small local file at </w:t>
      </w:r>
      <w:r>
        <w:rPr>
          <w:rFonts w:ascii="Palatino-Italic" w:hAnsi="Palatino-Italic" w:cs="Palatino-Italic"/>
          <w:i/>
          <w:iCs/>
          <w:color w:val="000000"/>
        </w:rPr>
        <w:t>/a/b/c</w:t>
      </w:r>
      <w:r w:rsidRPr="00FB7F75">
        <w:rPr>
          <w:rFonts w:ascii="Palatino-Roman" w:hAnsi="Palatino-Roman" w:cs="Palatino-Roman"/>
          <w:color w:val="000000"/>
        </w:rPr>
        <w:t xml:space="preserve"> in the following two cases</w:t>
      </w:r>
      <w:r>
        <w:rPr>
          <w:rFonts w:ascii="Palatino-Roman" w:hAnsi="Palatino-Roman" w:cs="Palatino-Roman"/>
          <w:color w:val="000000"/>
        </w:rPr>
        <w:t>?</w:t>
      </w:r>
      <w:r>
        <w:rPr>
          <w:rFonts w:ascii="Palatino-Roman" w:hAnsi="Palatino-Roman" w:cs="Palatino-Roman"/>
          <w:color w:val="000000"/>
        </w:rPr>
        <w:t xml:space="preserve"> Should provide the detailed workflow.</w:t>
      </w:r>
    </w:p>
    <w:p w:rsidR="00F0592A" w:rsidRDefault="00FB7F75" w:rsidP="00183305">
      <w:pPr>
        <w:widowControl w:val="0"/>
        <w:autoSpaceDE w:val="0"/>
        <w:autoSpaceDN w:val="0"/>
        <w:adjustRightInd w:val="0"/>
        <w:ind w:leftChars="150" w:left="540" w:hangingChars="100" w:hanging="216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a</w:t>
      </w:r>
      <w:r w:rsidR="00F0592A">
        <w:rPr>
          <w:rFonts w:ascii="Palatino-Roman" w:hAnsi="Palatino-Roman" w:cs="Palatino-Roman"/>
          <w:color w:val="000000"/>
        </w:rPr>
        <w:t>. Assume</w:t>
      </w:r>
      <w:r w:rsidR="00F0592A">
        <w:rPr>
          <w:rFonts w:ascii="Palatino-Roman" w:hAnsi="Palatino-Roman" w:cs="Palatino-Roman" w:hint="eastAsia"/>
          <w:color w:val="000000"/>
        </w:rPr>
        <w:t xml:space="preserve"> </w:t>
      </w:r>
      <w:r w:rsidR="00F0592A">
        <w:rPr>
          <w:rFonts w:ascii="Palatino-Roman" w:hAnsi="Palatino-Roman" w:cs="Palatino-Roman"/>
          <w:color w:val="000000"/>
        </w:rPr>
        <w:t>that none of the disk blocks</w:t>
      </w:r>
      <w:r>
        <w:rPr>
          <w:rFonts w:ascii="Palatino-Roman" w:hAnsi="Palatino-Roman" w:cs="Palatino-Roman"/>
          <w:color w:val="000000"/>
        </w:rPr>
        <w:t xml:space="preserve"> and </w:t>
      </w:r>
      <w:proofErr w:type="spellStart"/>
      <w:r>
        <w:rPr>
          <w:rFonts w:ascii="Palatino-Roman" w:hAnsi="Palatino-Roman" w:cs="Palatino-Roman"/>
          <w:color w:val="000000"/>
        </w:rPr>
        <w:t>inodes</w:t>
      </w:r>
      <w:proofErr w:type="spellEnd"/>
      <w:r w:rsidR="00F0592A">
        <w:rPr>
          <w:rFonts w:ascii="Palatino-Roman" w:hAnsi="Palatino-Roman" w:cs="Palatino-Roman"/>
          <w:color w:val="000000"/>
        </w:rPr>
        <w:t xml:space="preserve"> is currently being cached.</w:t>
      </w:r>
    </w:p>
    <w:p w:rsidR="00FB7F75" w:rsidRDefault="00FB7F75" w:rsidP="00FB7F75">
      <w:pPr>
        <w:widowControl w:val="0"/>
        <w:autoSpaceDE w:val="0"/>
        <w:autoSpaceDN w:val="0"/>
        <w:adjustRightInd w:val="0"/>
        <w:ind w:leftChars="150" w:left="540" w:hangingChars="100" w:hanging="216"/>
        <w:jc w:val="both"/>
        <w:rPr>
          <w:rFonts w:ascii="Palatino-Roman" w:hAnsi="Palatino-Roman" w:cs="Palatino-Roman"/>
          <w:color w:val="000000"/>
        </w:rPr>
      </w:pPr>
      <w:r>
        <w:rPr>
          <w:rFonts w:ascii="Palatino-Roman" w:hAnsi="Palatino-Roman" w:cs="Palatino-Roman"/>
          <w:color w:val="000000"/>
        </w:rPr>
        <w:t>b</w:t>
      </w:r>
      <w:r w:rsidR="00F0592A">
        <w:rPr>
          <w:rFonts w:ascii="Palatino-Roman" w:hAnsi="Palatino-Roman" w:cs="Palatino-Roman"/>
          <w:color w:val="000000"/>
        </w:rPr>
        <w:t xml:space="preserve">. </w:t>
      </w:r>
      <w:r>
        <w:rPr>
          <w:rFonts w:ascii="Palatino-Roman" w:hAnsi="Palatino-Roman" w:cs="Palatino-Roman"/>
          <w:color w:val="000000"/>
        </w:rPr>
        <w:t>Assume</w:t>
      </w:r>
      <w:r>
        <w:rPr>
          <w:rFonts w:ascii="Palatino-Roman" w:hAnsi="Palatino-Roman" w:cs="Palatino-Roman" w:hint="eastAsia"/>
          <w:color w:val="000000"/>
        </w:rPr>
        <w:t xml:space="preserve"> </w:t>
      </w:r>
      <w:r>
        <w:rPr>
          <w:rFonts w:ascii="Palatino-Roman" w:hAnsi="Palatino-Roman" w:cs="Palatino-Roman"/>
          <w:color w:val="000000"/>
        </w:rPr>
        <w:t xml:space="preserve">that none of the disk blocks is currently being cached </w:t>
      </w:r>
      <w:r>
        <w:rPr>
          <w:rFonts w:ascii="Palatino-Roman" w:hAnsi="Palatino-Roman" w:cs="Palatino-Roman"/>
          <w:color w:val="000000"/>
        </w:rPr>
        <w:t>but</w:t>
      </w:r>
      <w:r>
        <w:rPr>
          <w:rFonts w:ascii="Palatino-Roman" w:hAnsi="Palatino-Roman" w:cs="Palatino-Roman"/>
          <w:color w:val="000000"/>
        </w:rPr>
        <w:t xml:space="preserve"> all </w:t>
      </w:r>
      <w:proofErr w:type="spellStart"/>
      <w:r>
        <w:rPr>
          <w:rFonts w:ascii="Palatino-Roman" w:hAnsi="Palatino-Roman" w:cs="Palatino-Roman"/>
          <w:color w:val="000000"/>
        </w:rPr>
        <w:t>inodes</w:t>
      </w:r>
      <w:proofErr w:type="spellEnd"/>
      <w:r>
        <w:rPr>
          <w:rFonts w:ascii="Palatino-Roman" w:hAnsi="Palatino-Roman" w:cs="Palatino-Roman"/>
          <w:color w:val="000000"/>
        </w:rPr>
        <w:t xml:space="preserve"> are in memory.</w:t>
      </w:r>
    </w:p>
    <w:p w:rsidR="00183305" w:rsidRPr="00FB7F75" w:rsidRDefault="00183305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</w:rPr>
      </w:pPr>
    </w:p>
    <w:p w:rsidR="00183305" w:rsidRDefault="00183305" w:rsidP="0018330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/>
        </w:rPr>
      </w:pPr>
    </w:p>
    <w:p w:rsidR="00183305" w:rsidRPr="00183305" w:rsidRDefault="00183305" w:rsidP="00491600">
      <w:pPr>
        <w:pStyle w:val="afff9"/>
        <w:widowControl w:val="0"/>
        <w:numPr>
          <w:ilvl w:val="0"/>
          <w:numId w:val="22"/>
        </w:numPr>
        <w:autoSpaceDE w:val="0"/>
        <w:autoSpaceDN w:val="0"/>
        <w:adjustRightInd w:val="0"/>
        <w:ind w:firstLineChars="0"/>
        <w:jc w:val="both"/>
        <w:rPr>
          <w:rFonts w:ascii="Palatino-Roman" w:hAnsi="Palatino-Roman" w:cs="Palatino-Roman"/>
          <w:color w:val="000000"/>
        </w:rPr>
      </w:pPr>
      <w:r w:rsidRPr="00183305">
        <w:rPr>
          <w:rFonts w:ascii="Palatino-Roman" w:hAnsi="Palatino-Roman" w:cs="Palatino-Roman"/>
          <w:color w:val="000000"/>
        </w:rPr>
        <w:t xml:space="preserve">Consider a file system that uses </w:t>
      </w:r>
      <w:proofErr w:type="spellStart"/>
      <w:r w:rsidRPr="00183305">
        <w:rPr>
          <w:rFonts w:ascii="Palatino-Roman" w:hAnsi="Palatino-Roman" w:cs="Palatino-Roman"/>
          <w:color w:val="000000"/>
        </w:rPr>
        <w:t>inodes</w:t>
      </w:r>
      <w:proofErr w:type="spellEnd"/>
      <w:r w:rsidRPr="00183305">
        <w:rPr>
          <w:rFonts w:ascii="Palatino-Roman" w:hAnsi="Palatino-Roman" w:cs="Palatino-Roman"/>
          <w:color w:val="000000"/>
        </w:rPr>
        <w:t xml:space="preserve"> to represent files. Disk blocks</w:t>
      </w:r>
      <w:r>
        <w:rPr>
          <w:rFonts w:ascii="Palatino-Roman" w:hAnsi="Palatino-Roman" w:cs="Palatino-Roman"/>
          <w:color w:val="000000"/>
        </w:rPr>
        <w:t xml:space="preserve"> </w:t>
      </w:r>
      <w:r w:rsidRPr="00183305">
        <w:rPr>
          <w:rFonts w:ascii="Palatino-Roman" w:hAnsi="Palatino-Roman" w:cs="Palatino-Roman"/>
          <w:color w:val="000000"/>
        </w:rPr>
        <w:t>are 8-</w:t>
      </w:r>
      <w:r w:rsidRPr="00183305"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 w:rsidRPr="00183305">
        <w:rPr>
          <w:rFonts w:ascii="Palatino-Roman" w:hAnsi="Palatino-Roman" w:cs="Palatino-Roman"/>
          <w:color w:val="000000"/>
        </w:rPr>
        <w:t>in size and a pointer to a disk block requires 4 bytes. This file</w:t>
      </w:r>
      <w:r>
        <w:rPr>
          <w:rFonts w:ascii="Palatino-Roman" w:hAnsi="Palatino-Roman" w:cs="Palatino-Roman"/>
          <w:color w:val="000000"/>
        </w:rPr>
        <w:t xml:space="preserve"> </w:t>
      </w:r>
      <w:r w:rsidRPr="00183305">
        <w:rPr>
          <w:rFonts w:ascii="Palatino-Roman" w:hAnsi="Palatino-Roman" w:cs="Palatino-Roman"/>
          <w:color w:val="000000"/>
        </w:rPr>
        <w:t>system has 12 direct disk blocks, plus single, double, and triple indirect</w:t>
      </w:r>
      <w:r>
        <w:rPr>
          <w:rFonts w:ascii="Palatino-Roman" w:hAnsi="Palatino-Roman" w:cs="Palatino-Roman"/>
          <w:color w:val="000000"/>
        </w:rPr>
        <w:t xml:space="preserve"> </w:t>
      </w:r>
      <w:r w:rsidRPr="00183305">
        <w:rPr>
          <w:rFonts w:ascii="Palatino-Roman" w:hAnsi="Palatino-Roman" w:cs="Palatino-Roman"/>
          <w:color w:val="000000"/>
        </w:rPr>
        <w:t>disk blocks. What is the maximum size of a file that can be stored in</w:t>
      </w:r>
      <w:r>
        <w:rPr>
          <w:rFonts w:ascii="Palatino-Roman" w:hAnsi="Palatino-Roman" w:cs="Palatino-Roman"/>
          <w:color w:val="000000"/>
        </w:rPr>
        <w:t xml:space="preserve"> </w:t>
      </w:r>
      <w:r w:rsidRPr="00183305">
        <w:rPr>
          <w:rFonts w:ascii="Palatino-Roman" w:hAnsi="Palatino-Roman" w:cs="Palatino-Roman"/>
          <w:color w:val="000000"/>
        </w:rPr>
        <w:t>this file system?</w:t>
      </w:r>
    </w:p>
    <w:p w:rsidR="00FB7F75" w:rsidRPr="00183305" w:rsidRDefault="00FB7F75" w:rsidP="00FB7F75">
      <w:pPr>
        <w:widowControl w:val="0"/>
        <w:autoSpaceDE w:val="0"/>
        <w:autoSpaceDN w:val="0"/>
        <w:adjustRightInd w:val="0"/>
        <w:jc w:val="both"/>
        <w:rPr>
          <w:rFonts w:ascii="Palatino-Roman" w:hAnsi="Palatino-Roman" w:cs="Palatino-Roman" w:hint="eastAsia"/>
          <w:color w:val="000000"/>
        </w:rPr>
      </w:pPr>
    </w:p>
    <w:sectPr w:rsidR="00FB7F75" w:rsidRPr="00183305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893" w:rsidRDefault="009E0893">
      <w:r>
        <w:separator/>
      </w:r>
    </w:p>
  </w:endnote>
  <w:endnote w:type="continuationSeparator" w:id="0">
    <w:p w:rsidR="009E0893" w:rsidRDefault="009E0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893" w:rsidRDefault="009E0893">
      <w:r>
        <w:separator/>
      </w:r>
    </w:p>
  </w:footnote>
  <w:footnote w:type="continuationSeparator" w:id="0">
    <w:p w:rsidR="009E0893" w:rsidRDefault="009E0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676391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FE1C21"/>
    <w:multiLevelType w:val="hybridMultilevel"/>
    <w:tmpl w:val="C9729FE0"/>
    <w:lvl w:ilvl="0" w:tplc="198203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E421D4B"/>
    <w:multiLevelType w:val="hybridMultilevel"/>
    <w:tmpl w:val="C3AE9FAC"/>
    <w:lvl w:ilvl="0" w:tplc="5052C9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0E5637CB"/>
    <w:multiLevelType w:val="hybridMultilevel"/>
    <w:tmpl w:val="EF0EAACA"/>
    <w:lvl w:ilvl="0" w:tplc="2828E8D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122D7103"/>
    <w:multiLevelType w:val="hybridMultilevel"/>
    <w:tmpl w:val="755E3346"/>
    <w:lvl w:ilvl="0" w:tplc="82A0B8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12336A83"/>
    <w:multiLevelType w:val="hybridMultilevel"/>
    <w:tmpl w:val="2312B174"/>
    <w:lvl w:ilvl="0" w:tplc="9634EF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1FAC53C4"/>
    <w:multiLevelType w:val="hybridMultilevel"/>
    <w:tmpl w:val="233616E6"/>
    <w:lvl w:ilvl="0" w:tplc="2494AA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24D37D50"/>
    <w:multiLevelType w:val="hybridMultilevel"/>
    <w:tmpl w:val="682A7866"/>
    <w:lvl w:ilvl="0" w:tplc="EFB6DCB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331F5CEB"/>
    <w:multiLevelType w:val="hybridMultilevel"/>
    <w:tmpl w:val="BB508054"/>
    <w:lvl w:ilvl="0" w:tplc="15720D48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435136F9"/>
    <w:multiLevelType w:val="hybridMultilevel"/>
    <w:tmpl w:val="8CEE18B4"/>
    <w:lvl w:ilvl="0" w:tplc="99BC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54852C04"/>
    <w:multiLevelType w:val="hybridMultilevel"/>
    <w:tmpl w:val="3D1A9128"/>
    <w:lvl w:ilvl="0" w:tplc="F84053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B6F743B"/>
    <w:multiLevelType w:val="hybridMultilevel"/>
    <w:tmpl w:val="1B16A1B0"/>
    <w:lvl w:ilvl="0" w:tplc="8B4EB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2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1"/>
  </w:num>
  <w:num w:numId="15">
    <w:abstractNumId w:val="25"/>
  </w:num>
  <w:num w:numId="16">
    <w:abstractNumId w:val="18"/>
  </w:num>
  <w:num w:numId="17">
    <w:abstractNumId w:val="10"/>
  </w:num>
  <w:num w:numId="18">
    <w:abstractNumId w:val="17"/>
  </w:num>
  <w:num w:numId="19">
    <w:abstractNumId w:val="16"/>
  </w:num>
  <w:num w:numId="20">
    <w:abstractNumId w:val="13"/>
  </w:num>
  <w:num w:numId="21">
    <w:abstractNumId w:val="11"/>
  </w:num>
  <w:num w:numId="22">
    <w:abstractNumId w:val="22"/>
  </w:num>
  <w:num w:numId="23">
    <w:abstractNumId w:val="20"/>
  </w:num>
  <w:num w:numId="24">
    <w:abstractNumId w:val="15"/>
  </w:num>
  <w:num w:numId="25">
    <w:abstractNumId w:val="14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A7613"/>
    <w:rsid w:val="000D39BB"/>
    <w:rsid w:val="000E3138"/>
    <w:rsid w:val="000E31C3"/>
    <w:rsid w:val="000F333E"/>
    <w:rsid w:val="00111050"/>
    <w:rsid w:val="0011536F"/>
    <w:rsid w:val="0013082C"/>
    <w:rsid w:val="001734CD"/>
    <w:rsid w:val="00183305"/>
    <w:rsid w:val="00185E20"/>
    <w:rsid w:val="00191153"/>
    <w:rsid w:val="001B4D57"/>
    <w:rsid w:val="001C390D"/>
    <w:rsid w:val="001F29FF"/>
    <w:rsid w:val="0024594B"/>
    <w:rsid w:val="00250686"/>
    <w:rsid w:val="002546DF"/>
    <w:rsid w:val="00280F0E"/>
    <w:rsid w:val="00285539"/>
    <w:rsid w:val="002957B7"/>
    <w:rsid w:val="002B6B64"/>
    <w:rsid w:val="002B7451"/>
    <w:rsid w:val="002B7BEA"/>
    <w:rsid w:val="00302686"/>
    <w:rsid w:val="003070F5"/>
    <w:rsid w:val="0034537A"/>
    <w:rsid w:val="003842AB"/>
    <w:rsid w:val="003A3A8A"/>
    <w:rsid w:val="003A6459"/>
    <w:rsid w:val="003B3FBD"/>
    <w:rsid w:val="00400701"/>
    <w:rsid w:val="004341CD"/>
    <w:rsid w:val="004671B2"/>
    <w:rsid w:val="00473815"/>
    <w:rsid w:val="00491600"/>
    <w:rsid w:val="004C2344"/>
    <w:rsid w:val="004F376D"/>
    <w:rsid w:val="00500244"/>
    <w:rsid w:val="00510583"/>
    <w:rsid w:val="00510FF9"/>
    <w:rsid w:val="00583FF9"/>
    <w:rsid w:val="00597D10"/>
    <w:rsid w:val="005A72F3"/>
    <w:rsid w:val="005F45E5"/>
    <w:rsid w:val="005F7343"/>
    <w:rsid w:val="00620A28"/>
    <w:rsid w:val="006359D2"/>
    <w:rsid w:val="00661853"/>
    <w:rsid w:val="00676391"/>
    <w:rsid w:val="00691C75"/>
    <w:rsid w:val="006B22F8"/>
    <w:rsid w:val="007222C1"/>
    <w:rsid w:val="00743821"/>
    <w:rsid w:val="00744099"/>
    <w:rsid w:val="00766E7E"/>
    <w:rsid w:val="00790D6C"/>
    <w:rsid w:val="00791E15"/>
    <w:rsid w:val="007B4565"/>
    <w:rsid w:val="007E1221"/>
    <w:rsid w:val="007E3066"/>
    <w:rsid w:val="00804498"/>
    <w:rsid w:val="00816244"/>
    <w:rsid w:val="008171E4"/>
    <w:rsid w:val="008626EE"/>
    <w:rsid w:val="008759E1"/>
    <w:rsid w:val="00876F72"/>
    <w:rsid w:val="00895031"/>
    <w:rsid w:val="008B0072"/>
    <w:rsid w:val="008B66BA"/>
    <w:rsid w:val="00905305"/>
    <w:rsid w:val="009319FB"/>
    <w:rsid w:val="00973F35"/>
    <w:rsid w:val="00992DA9"/>
    <w:rsid w:val="009B68A8"/>
    <w:rsid w:val="009D38C9"/>
    <w:rsid w:val="009E0893"/>
    <w:rsid w:val="00A06EC7"/>
    <w:rsid w:val="00A36DB6"/>
    <w:rsid w:val="00A54909"/>
    <w:rsid w:val="00AA010F"/>
    <w:rsid w:val="00AB0A83"/>
    <w:rsid w:val="00AC5E04"/>
    <w:rsid w:val="00AE598E"/>
    <w:rsid w:val="00B00117"/>
    <w:rsid w:val="00B11542"/>
    <w:rsid w:val="00B15173"/>
    <w:rsid w:val="00B236D8"/>
    <w:rsid w:val="00B2482F"/>
    <w:rsid w:val="00B36F89"/>
    <w:rsid w:val="00B42BC6"/>
    <w:rsid w:val="00B828D4"/>
    <w:rsid w:val="00BF152F"/>
    <w:rsid w:val="00C01CD7"/>
    <w:rsid w:val="00C6222D"/>
    <w:rsid w:val="00C76065"/>
    <w:rsid w:val="00CA51AE"/>
    <w:rsid w:val="00CC328D"/>
    <w:rsid w:val="00CC4C34"/>
    <w:rsid w:val="00D16BD0"/>
    <w:rsid w:val="00D3725F"/>
    <w:rsid w:val="00D42BAE"/>
    <w:rsid w:val="00D438BE"/>
    <w:rsid w:val="00DB6F08"/>
    <w:rsid w:val="00DD2D99"/>
    <w:rsid w:val="00DE153C"/>
    <w:rsid w:val="00E52C73"/>
    <w:rsid w:val="00E76C83"/>
    <w:rsid w:val="00EF7F33"/>
    <w:rsid w:val="00F0592A"/>
    <w:rsid w:val="00F10110"/>
    <w:rsid w:val="00F63058"/>
    <w:rsid w:val="00F66801"/>
    <w:rsid w:val="00F878DB"/>
    <w:rsid w:val="00FA3C84"/>
    <w:rsid w:val="00FA67CC"/>
    <w:rsid w:val="00FB1E37"/>
    <w:rsid w:val="00FB7F75"/>
    <w:rsid w:val="00FC556B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7CEADF4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5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4D38B-9128-4024-BE58-E75E185E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304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78</cp:revision>
  <cp:lastPrinted>2018-04-26T02:58:00Z</cp:lastPrinted>
  <dcterms:created xsi:type="dcterms:W3CDTF">2018-02-26T07:53:00Z</dcterms:created>
  <dcterms:modified xsi:type="dcterms:W3CDTF">2020-05-18T07:43:00Z</dcterms:modified>
</cp:coreProperties>
</file>